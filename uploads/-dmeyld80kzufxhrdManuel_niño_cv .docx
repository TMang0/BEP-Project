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2895" w14:textId="5B3042D0" w:rsidR="00C067C5" w:rsidRPr="00843164" w:rsidRDefault="005E4579">
      <w:pPr>
        <w:pStyle w:val="Title"/>
      </w:pPr>
      <w:r>
        <w:t>Manuel niño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6"/>
      </w:tblGrid>
      <w:tr w:rsidR="00260D3F" w:rsidRPr="00AA53D6" w14:paraId="41CAD58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39FC950" w14:textId="77777777" w:rsidR="005E4579" w:rsidRDefault="005E4579" w:rsidP="0002281F">
            <w:pPr>
              <w:pStyle w:val="ContactInfo"/>
            </w:pPr>
            <w:r>
              <w:t>Malejan.nino@gmail.com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</w:p>
          <w:p w14:paraId="5F36C096" w14:textId="438E7102" w:rsidR="005E4579" w:rsidRDefault="005E4579" w:rsidP="0002281F">
            <w:pPr>
              <w:pStyle w:val="ContactInfo"/>
            </w:pPr>
            <w:r w:rsidRPr="005E4579">
              <w:t>+57 315-8096201</w:t>
            </w:r>
            <w:r w:rsidR="0096554D" w:rsidRPr="0002281F">
              <w:t xml:space="preserve"> </w:t>
            </w:r>
            <w:r w:rsidR="00CB6772" w:rsidRPr="0002281F">
              <w:t>|</w:t>
            </w:r>
          </w:p>
          <w:p w14:paraId="74A90622" w14:textId="325B3781" w:rsidR="005E4579" w:rsidRDefault="00AA53D6" w:rsidP="005E4579">
            <w:pPr>
              <w:pStyle w:val="ContactInfo"/>
              <w:spacing w:line="276" w:lineRule="auto"/>
            </w:pPr>
            <w:hyperlink r:id="rId10" w:history="1">
              <w:r w:rsidR="003763AE" w:rsidRPr="008F7EA8">
                <w:rPr>
                  <w:rStyle w:val="Hyperlink"/>
                </w:rPr>
                <w:t>www.linkedin.com/in/manuel-alniño/</w:t>
              </w:r>
            </w:hyperlink>
            <w:r w:rsidR="003763AE">
              <w:t xml:space="preserve"> </w:t>
            </w:r>
            <w:r w:rsidR="005E4579" w:rsidRPr="0002281F">
              <w:t>|</w:t>
            </w:r>
          </w:p>
          <w:p w14:paraId="31952575" w14:textId="79F2F516" w:rsidR="00CB6772" w:rsidRPr="005E4579" w:rsidRDefault="005E4579" w:rsidP="0002281F">
            <w:pPr>
              <w:pStyle w:val="ContactInfo"/>
              <w:rPr>
                <w:lang w:val="es-CO"/>
              </w:rPr>
            </w:pPr>
            <w:r w:rsidRPr="005E4579">
              <w:rPr>
                <w:lang w:val="es-CO"/>
              </w:rPr>
              <w:t xml:space="preserve">Calle 74 No 8640 </w:t>
            </w:r>
            <w:r w:rsidR="000D6628" w:rsidRPr="005E4579">
              <w:rPr>
                <w:lang w:val="es-CO"/>
              </w:rPr>
              <w:t>Bogotá</w:t>
            </w:r>
            <w:r w:rsidRPr="005E4579">
              <w:rPr>
                <w:lang w:val="es-CO"/>
              </w:rPr>
              <w:t xml:space="preserve"> D.C Florencia</w:t>
            </w:r>
          </w:p>
        </w:tc>
      </w:tr>
    </w:tbl>
    <w:p w14:paraId="1D6E04E4" w14:textId="7A6BA45C" w:rsidR="00C067C5" w:rsidRPr="00843164" w:rsidRDefault="005E4579" w:rsidP="0096554D">
      <w:pPr>
        <w:pStyle w:val="Heading1"/>
      </w:pPr>
      <w:r>
        <w:t>Perfil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6"/>
      </w:tblGrid>
      <w:tr w:rsidR="00260D3F" w:rsidRPr="00AA53D6" w14:paraId="456D3233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3113113" w14:textId="77777777" w:rsidR="003763AE" w:rsidRDefault="003763AE" w:rsidP="0096554D">
            <w:pPr>
              <w:rPr>
                <w:lang w:val="es-CO"/>
              </w:rPr>
            </w:pPr>
          </w:p>
          <w:p w14:paraId="6C56A3C2" w14:textId="05947A6D" w:rsidR="00260D3F" w:rsidRDefault="003763AE" w:rsidP="0096554D">
            <w:pPr>
              <w:rPr>
                <w:lang w:val="es-CO"/>
              </w:rPr>
            </w:pPr>
            <w:r w:rsidRPr="003763AE">
              <w:rPr>
                <w:lang w:val="es-CO"/>
              </w:rPr>
              <w:t>Estudiante de Misión Tic 2021 y del Bootcamp BIT, Desarrollador Fullstack, entusiasta de la programación y dedicado al estudio.</w:t>
            </w:r>
          </w:p>
          <w:p w14:paraId="20BE73CD" w14:textId="180A3D5E" w:rsidR="003763AE" w:rsidRPr="003763AE" w:rsidRDefault="003763AE" w:rsidP="0096554D">
            <w:pPr>
              <w:rPr>
                <w:lang w:val="es-CO"/>
              </w:rPr>
            </w:pPr>
          </w:p>
        </w:tc>
      </w:tr>
    </w:tbl>
    <w:p w14:paraId="092BA73F" w14:textId="0C18A5F6" w:rsidR="00843164" w:rsidRPr="0096554D" w:rsidRDefault="005E4579" w:rsidP="0096554D">
      <w:pPr>
        <w:pStyle w:val="Heading1"/>
      </w:pPr>
      <w:r>
        <w:t>Experiencia</w:t>
      </w:r>
      <w:r w:rsidR="00076E49">
        <w:t xml:space="preserve"> 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9"/>
      </w:tblGrid>
      <w:tr w:rsidR="00843164" w:rsidRPr="00AA53D6" w14:paraId="5509F6E7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14175127" w14:textId="77777777" w:rsidR="000D6628" w:rsidRDefault="000D6628" w:rsidP="00CB6772">
            <w:pPr>
              <w:pStyle w:val="Date"/>
              <w:rPr>
                <w:rFonts w:cstheme="minorHAnsi"/>
              </w:rPr>
            </w:pPr>
          </w:p>
          <w:p w14:paraId="6ABBD1C2" w14:textId="741CE8AE" w:rsidR="00843164" w:rsidRPr="000D6628" w:rsidRDefault="008E5A21" w:rsidP="00CB6772">
            <w:pPr>
              <w:pStyle w:val="Date"/>
              <w:rPr>
                <w:rFonts w:cstheme="minorHAnsi"/>
              </w:rPr>
            </w:pPr>
            <w:r w:rsidRPr="000D6628">
              <w:rPr>
                <w:rFonts w:cstheme="minorHAnsi"/>
              </w:rPr>
              <w:t>Mayo 2021 – Diciembre 2021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18058DB3" w14:textId="77777777" w:rsidR="008E5A21" w:rsidRPr="000D6628" w:rsidRDefault="008E5A21" w:rsidP="008E5A21">
            <w:pPr>
              <w:pStyle w:val="Heading1"/>
              <w:spacing w:line="360" w:lineRule="auto"/>
              <w:outlineLvl w:val="0"/>
              <w:rPr>
                <w:rFonts w:asciiTheme="minorHAnsi" w:hAnsiTheme="minorHAnsi" w:cstheme="minorHAnsi"/>
                <w:lang w:val="es-CO"/>
              </w:rPr>
            </w:pPr>
            <w:r w:rsidRPr="000D6628">
              <w:rPr>
                <w:rFonts w:asciiTheme="minorHAnsi" w:hAnsiTheme="minorHAnsi" w:cstheme="minorHAnsi"/>
                <w:lang w:val="es-CO"/>
              </w:rPr>
              <w:t>Líder de Proyecto (Ciclo 3 - MinTic)</w:t>
            </w:r>
          </w:p>
          <w:p w14:paraId="05251EC6" w14:textId="77777777" w:rsidR="008E5A21" w:rsidRPr="000D6628" w:rsidRDefault="008E5A21" w:rsidP="008E5A21">
            <w:pPr>
              <w:rPr>
                <w:rFonts w:cstheme="minorHAnsi"/>
                <w:lang w:val="es-CO"/>
              </w:rPr>
            </w:pPr>
            <w:r w:rsidRPr="000D6628">
              <w:rPr>
                <w:rFonts w:cstheme="minorHAnsi"/>
                <w:lang w:val="es-CO"/>
              </w:rPr>
              <w:t>Responsabilidades:</w:t>
            </w:r>
          </w:p>
          <w:p w14:paraId="7C1A3FEF" w14:textId="1D15A9D3" w:rsidR="008E5A21" w:rsidRPr="000D6628" w:rsidRDefault="008E5A21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s-CO"/>
              </w:rPr>
            </w:pPr>
            <w:r w:rsidRPr="000D6628">
              <w:rPr>
                <w:rFonts w:cstheme="minorHAnsi"/>
                <w:lang w:val="es-CO"/>
              </w:rPr>
              <w:t xml:space="preserve">Escribir </w:t>
            </w:r>
            <w:r w:rsidR="000D6628" w:rsidRPr="000D6628">
              <w:rPr>
                <w:rFonts w:cstheme="minorHAnsi"/>
                <w:lang w:val="es-CO"/>
              </w:rPr>
              <w:t>código</w:t>
            </w:r>
            <w:r w:rsidRPr="000D6628">
              <w:rPr>
                <w:rFonts w:cstheme="minorHAnsi"/>
                <w:lang w:val="es-CO"/>
              </w:rPr>
              <w:t xml:space="preserve"> para el proyecto (Java, HTML, CSS, JavaScript)</w:t>
            </w:r>
          </w:p>
          <w:p w14:paraId="1613A1E6" w14:textId="77777777" w:rsidR="008E5A21" w:rsidRPr="000D6628" w:rsidRDefault="008E5A21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s-CO"/>
              </w:rPr>
            </w:pPr>
            <w:r w:rsidRPr="000D6628">
              <w:rPr>
                <w:rFonts w:cstheme="minorHAnsi"/>
                <w:lang w:val="es-CO"/>
              </w:rPr>
              <w:t>Gestión de equipo dentro del proyecto, asignando diferentes responsabilidades a todo el grupo</w:t>
            </w:r>
          </w:p>
          <w:p w14:paraId="1B924266" w14:textId="0A36A197" w:rsidR="00843164" w:rsidRPr="000D6628" w:rsidRDefault="008E5A21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lang w:val="es-CO"/>
              </w:rPr>
            </w:pPr>
            <w:r w:rsidRPr="000D6628">
              <w:rPr>
                <w:rFonts w:cstheme="minorHAnsi"/>
                <w:lang w:val="es-CO"/>
              </w:rPr>
              <w:t>Testeo del código antes de que fuera enviado a repositorios</w:t>
            </w:r>
          </w:p>
        </w:tc>
      </w:tr>
    </w:tbl>
    <w:p w14:paraId="479D3339" w14:textId="4BE4302A" w:rsidR="007559B1" w:rsidRPr="00843164" w:rsidRDefault="00076E49" w:rsidP="0096554D">
      <w:pPr>
        <w:pStyle w:val="Heading1"/>
      </w:pPr>
      <w:r>
        <w:t>educacion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6"/>
      </w:tblGrid>
      <w:tr w:rsidR="007559B1" w:rsidRPr="00AD7631" w14:paraId="0DABD3B8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5DBB86E1" w14:textId="738EB32E" w:rsidR="00AD7631" w:rsidRPr="00AD7631" w:rsidRDefault="00AD7631" w:rsidP="00AD7631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Bachiller en Ciencias</w:t>
            </w:r>
          </w:p>
          <w:p w14:paraId="74C2FCB4" w14:textId="447CD6DC" w:rsidR="0002281F" w:rsidRDefault="00AD7631" w:rsidP="007E7DAE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Venezuela – Táchira (2018)</w:t>
            </w:r>
          </w:p>
          <w:p w14:paraId="044B862D" w14:textId="60670E10" w:rsidR="007E7DAE" w:rsidRDefault="007E7DAE" w:rsidP="007E7DAE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Colegio José Félix Ribas</w:t>
            </w:r>
          </w:p>
          <w:p w14:paraId="4FEDE411" w14:textId="77777777" w:rsidR="007E7DAE" w:rsidRPr="00AD7631" w:rsidRDefault="007E7DAE" w:rsidP="007E7DAE">
            <w:pPr>
              <w:pStyle w:val="ContactInfo"/>
              <w:rPr>
                <w:lang w:val="es-CO"/>
              </w:rPr>
            </w:pPr>
          </w:p>
          <w:p w14:paraId="31A30F8E" w14:textId="1DA38E61" w:rsidR="00AD7631" w:rsidRPr="00AD7631" w:rsidRDefault="00AD7631" w:rsidP="00AD7631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 xml:space="preserve">Estudiante Misión Tic 2021 </w:t>
            </w:r>
          </w:p>
          <w:p w14:paraId="579894E0" w14:textId="77777777" w:rsidR="00AD7631" w:rsidRPr="00AD7631" w:rsidRDefault="00AD7631" w:rsidP="00AD7631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Colombia – (2021)</w:t>
            </w:r>
          </w:p>
          <w:p w14:paraId="77656DEA" w14:textId="7A122B30" w:rsidR="0002281F" w:rsidRPr="00AD7631" w:rsidRDefault="00AD7631" w:rsidP="00AD7631">
            <w:pPr>
              <w:pStyle w:val="ContactInfo"/>
              <w:spacing w:line="360" w:lineRule="auto"/>
              <w:rPr>
                <w:lang w:val="es-CO"/>
              </w:rPr>
            </w:pPr>
            <w:r w:rsidRPr="00AD7631">
              <w:rPr>
                <w:lang w:val="es-CO"/>
              </w:rPr>
              <w:t>Mayo 2021 – Diciembre 2021</w:t>
            </w:r>
          </w:p>
          <w:p w14:paraId="13550F06" w14:textId="77777777" w:rsidR="00AD7631" w:rsidRPr="00AD7631" w:rsidRDefault="00AD7631" w:rsidP="0002281F">
            <w:pPr>
              <w:pStyle w:val="ContactInfo"/>
              <w:rPr>
                <w:lang w:val="es-CO"/>
              </w:rPr>
            </w:pPr>
          </w:p>
          <w:p w14:paraId="6658FAB3" w14:textId="73C53EC8" w:rsidR="007559B1" w:rsidRDefault="00AD7631" w:rsidP="0002281F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Estudiante B</w:t>
            </w:r>
            <w:r>
              <w:rPr>
                <w:lang w:val="es-CO"/>
              </w:rPr>
              <w:t>oot</w:t>
            </w:r>
            <w:r w:rsidR="003763AE">
              <w:rPr>
                <w:lang w:val="es-CO"/>
              </w:rPr>
              <w:t>Ca</w:t>
            </w:r>
            <w:r>
              <w:rPr>
                <w:lang w:val="es-CO"/>
              </w:rPr>
              <w:t>mp BIT</w:t>
            </w:r>
          </w:p>
          <w:p w14:paraId="54490C60" w14:textId="77777777" w:rsidR="00AD7631" w:rsidRDefault="00AD7631" w:rsidP="0002281F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 xml:space="preserve">Colombia </w:t>
            </w:r>
            <w:r w:rsidRPr="00AD7631">
              <w:rPr>
                <w:lang w:val="es-CO"/>
              </w:rPr>
              <w:t>–</w:t>
            </w:r>
            <w:r>
              <w:rPr>
                <w:lang w:val="es-CO"/>
              </w:rPr>
              <w:t xml:space="preserve"> </w:t>
            </w:r>
            <w:r w:rsidRPr="00AD7631">
              <w:rPr>
                <w:lang w:val="es-CO"/>
              </w:rPr>
              <w:t>(202</w:t>
            </w:r>
            <w:r>
              <w:rPr>
                <w:lang w:val="es-CO"/>
              </w:rPr>
              <w:t>2</w:t>
            </w:r>
            <w:r w:rsidRPr="00AD7631">
              <w:rPr>
                <w:lang w:val="es-CO"/>
              </w:rPr>
              <w:t>)</w:t>
            </w:r>
          </w:p>
          <w:p w14:paraId="093692D6" w14:textId="3241DA65" w:rsidR="00AD7631" w:rsidRPr="00AD7631" w:rsidRDefault="00AD7631" w:rsidP="0002281F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 xml:space="preserve">Diciembre (2021) </w:t>
            </w:r>
            <w:r w:rsidRPr="00AD7631">
              <w:rPr>
                <w:lang w:val="es-CO"/>
              </w:rPr>
              <w:t>–</w:t>
            </w:r>
            <w:r>
              <w:rPr>
                <w:lang w:val="es-CO"/>
              </w:rPr>
              <w:t xml:space="preserve"> Febrero (2022) </w:t>
            </w:r>
          </w:p>
        </w:tc>
      </w:tr>
    </w:tbl>
    <w:p w14:paraId="0576D3DD" w14:textId="6AD6A9CB" w:rsidR="00126049" w:rsidRPr="00843164" w:rsidRDefault="00076E49" w:rsidP="0096554D">
      <w:pPr>
        <w:pStyle w:val="Heading1"/>
      </w:pPr>
      <w:r>
        <w:t>Habilidades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8"/>
        <w:gridCol w:w="4538"/>
      </w:tblGrid>
      <w:tr w:rsidR="007559B1" w:rsidRPr="00843164" w14:paraId="5929B21F" w14:textId="77777777" w:rsidTr="007E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6DC499" w14:textId="7F73764D" w:rsidR="007559B1" w:rsidRDefault="003763AE" w:rsidP="003763AE">
            <w:pPr>
              <w:pStyle w:val="ListBullet"/>
            </w:pPr>
            <w:r w:rsidRPr="003763AE">
              <w:t xml:space="preserve">Inglés - Nivel </w:t>
            </w:r>
            <w:r w:rsidR="0099769E">
              <w:t>B2</w:t>
            </w:r>
          </w:p>
          <w:p w14:paraId="62FACCCF" w14:textId="77777777" w:rsidR="003763AE" w:rsidRDefault="003763AE" w:rsidP="003763AE">
            <w:pPr>
              <w:pStyle w:val="ListBullet"/>
            </w:pPr>
            <w:r w:rsidRPr="003763AE">
              <w:t>HTML5</w:t>
            </w:r>
          </w:p>
          <w:p w14:paraId="47020DFF" w14:textId="77777777" w:rsidR="003763AE" w:rsidRDefault="003763AE" w:rsidP="003763AE">
            <w:pPr>
              <w:pStyle w:val="ListBullet"/>
            </w:pPr>
            <w:r w:rsidRPr="003763AE">
              <w:t>CSS3</w:t>
            </w:r>
          </w:p>
          <w:p w14:paraId="40B16F14" w14:textId="77777777" w:rsidR="003763AE" w:rsidRDefault="003763AE" w:rsidP="003763AE">
            <w:pPr>
              <w:pStyle w:val="ListBullet"/>
            </w:pPr>
            <w:r w:rsidRPr="003763AE">
              <w:t>JavaScript - ES6</w:t>
            </w:r>
          </w:p>
          <w:p w14:paraId="5276113C" w14:textId="77777777" w:rsidR="003763AE" w:rsidRDefault="003763AE" w:rsidP="003763AE">
            <w:pPr>
              <w:pStyle w:val="ListBullet"/>
            </w:pPr>
            <w:r w:rsidRPr="003763AE">
              <w:t>ReactJs</w:t>
            </w:r>
          </w:p>
          <w:p w14:paraId="29A6FC63" w14:textId="2E9F00EB" w:rsidR="003763AE" w:rsidRPr="00843164" w:rsidRDefault="003763AE" w:rsidP="003763AE">
            <w:pPr>
              <w:pStyle w:val="ListBullet"/>
            </w:pPr>
            <w:r w:rsidRPr="003763AE">
              <w:t>Express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DBC5ED" w14:textId="77777777" w:rsidR="007559B1" w:rsidRDefault="003763AE" w:rsidP="003763AE">
            <w:pPr>
              <w:pStyle w:val="ListBullet"/>
            </w:pPr>
            <w:r w:rsidRPr="003763AE">
              <w:t>JQuery</w:t>
            </w:r>
          </w:p>
          <w:p w14:paraId="6D05E893" w14:textId="77777777" w:rsidR="003763AE" w:rsidRDefault="003763AE" w:rsidP="003763AE">
            <w:pPr>
              <w:pStyle w:val="ListBullet"/>
            </w:pPr>
            <w:r w:rsidRPr="003763AE">
              <w:t>Python</w:t>
            </w:r>
          </w:p>
          <w:p w14:paraId="3BFC91FE" w14:textId="77777777" w:rsidR="003763AE" w:rsidRDefault="003763AE" w:rsidP="003763AE">
            <w:pPr>
              <w:pStyle w:val="ListBullet"/>
            </w:pPr>
            <w:r w:rsidRPr="003763AE">
              <w:t>Java</w:t>
            </w:r>
          </w:p>
          <w:p w14:paraId="1D6A825C" w14:textId="325CCDDB" w:rsidR="003763AE" w:rsidRDefault="0099769E" w:rsidP="003763AE">
            <w:pPr>
              <w:pStyle w:val="ListBullet"/>
            </w:pPr>
            <w:r>
              <w:t>TypeScript</w:t>
            </w:r>
          </w:p>
          <w:p w14:paraId="56D05BF6" w14:textId="77777777" w:rsidR="003763AE" w:rsidRDefault="003763AE" w:rsidP="003763AE">
            <w:pPr>
              <w:pStyle w:val="ListBullet"/>
            </w:pPr>
            <w:r w:rsidRPr="003763AE">
              <w:t>MongoDB</w:t>
            </w:r>
          </w:p>
          <w:p w14:paraId="259B7D7C" w14:textId="2B8CCA97" w:rsidR="003763AE" w:rsidRDefault="003763AE" w:rsidP="003763AE">
            <w:pPr>
              <w:pStyle w:val="ListBullet"/>
            </w:pPr>
            <w:r w:rsidRPr="003763AE">
              <w:t>GIT</w:t>
            </w:r>
          </w:p>
        </w:tc>
      </w:tr>
    </w:tbl>
    <w:p w14:paraId="60478F7B" w14:textId="3ACD5460" w:rsidR="007E7DAE" w:rsidRPr="007E7DAE" w:rsidRDefault="007E7DAE" w:rsidP="007E7DAE">
      <w:pPr>
        <w:tabs>
          <w:tab w:val="left" w:pos="1005"/>
        </w:tabs>
      </w:pPr>
    </w:p>
    <w:sectPr w:rsidR="007E7DAE" w:rsidRPr="007E7DAE" w:rsidSect="007E7DAE">
      <w:footerReference w:type="default" r:id="rId11"/>
      <w:type w:val="continuous"/>
      <w:pgSz w:w="12240" w:h="15840" w:code="1"/>
      <w:pgMar w:top="1077" w:right="1582" w:bottom="1077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E240" w14:textId="77777777" w:rsidR="00E23937" w:rsidRDefault="00E23937">
      <w:pPr>
        <w:spacing w:after="0"/>
      </w:pPr>
      <w:r>
        <w:separator/>
      </w:r>
    </w:p>
    <w:p w14:paraId="18E5566B" w14:textId="77777777" w:rsidR="00E23937" w:rsidRDefault="00E23937"/>
  </w:endnote>
  <w:endnote w:type="continuationSeparator" w:id="0">
    <w:p w14:paraId="3F8AF3CC" w14:textId="77777777" w:rsidR="00E23937" w:rsidRDefault="00E23937">
      <w:pPr>
        <w:spacing w:after="0"/>
      </w:pPr>
      <w:r>
        <w:continuationSeparator/>
      </w:r>
    </w:p>
    <w:p w14:paraId="50B7AC81" w14:textId="77777777" w:rsidR="00E23937" w:rsidRDefault="00E23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F17C" w14:textId="77777777" w:rsidR="00C067C5" w:rsidRDefault="00F6077F" w:rsidP="007E7DAE">
    <w:pPr>
      <w:pStyle w:val="Footer"/>
      <w:jc w:val="left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5926" w14:textId="77777777" w:rsidR="00E23937" w:rsidRDefault="00E23937">
      <w:pPr>
        <w:spacing w:after="0"/>
      </w:pPr>
      <w:r>
        <w:separator/>
      </w:r>
    </w:p>
    <w:p w14:paraId="4EE5E776" w14:textId="77777777" w:rsidR="00E23937" w:rsidRDefault="00E23937"/>
  </w:footnote>
  <w:footnote w:type="continuationSeparator" w:id="0">
    <w:p w14:paraId="064E637B" w14:textId="77777777" w:rsidR="00E23937" w:rsidRDefault="00E23937">
      <w:pPr>
        <w:spacing w:after="0"/>
      </w:pPr>
      <w:r>
        <w:continuationSeparator/>
      </w:r>
    </w:p>
    <w:p w14:paraId="084B0947" w14:textId="77777777" w:rsidR="00E23937" w:rsidRDefault="00E239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E46725"/>
    <w:multiLevelType w:val="hybridMultilevel"/>
    <w:tmpl w:val="935A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79"/>
    <w:rsid w:val="0002281F"/>
    <w:rsid w:val="00070162"/>
    <w:rsid w:val="00076E49"/>
    <w:rsid w:val="000A4C37"/>
    <w:rsid w:val="000B09C0"/>
    <w:rsid w:val="000C0CA7"/>
    <w:rsid w:val="000D6628"/>
    <w:rsid w:val="000F2762"/>
    <w:rsid w:val="00126049"/>
    <w:rsid w:val="0014523F"/>
    <w:rsid w:val="0017495C"/>
    <w:rsid w:val="001862CD"/>
    <w:rsid w:val="00252B43"/>
    <w:rsid w:val="00254924"/>
    <w:rsid w:val="002563E8"/>
    <w:rsid w:val="00260D3F"/>
    <w:rsid w:val="00305EA3"/>
    <w:rsid w:val="003763AE"/>
    <w:rsid w:val="004827F9"/>
    <w:rsid w:val="00526C73"/>
    <w:rsid w:val="00553EE5"/>
    <w:rsid w:val="005E4579"/>
    <w:rsid w:val="00650306"/>
    <w:rsid w:val="00693B17"/>
    <w:rsid w:val="007559B1"/>
    <w:rsid w:val="00762CE4"/>
    <w:rsid w:val="00792413"/>
    <w:rsid w:val="00797C46"/>
    <w:rsid w:val="00797FDF"/>
    <w:rsid w:val="007E7DAE"/>
    <w:rsid w:val="00843164"/>
    <w:rsid w:val="00854E7D"/>
    <w:rsid w:val="008551F7"/>
    <w:rsid w:val="0089225E"/>
    <w:rsid w:val="008A74DF"/>
    <w:rsid w:val="008B5DC0"/>
    <w:rsid w:val="008C10B3"/>
    <w:rsid w:val="008E5A21"/>
    <w:rsid w:val="009304CF"/>
    <w:rsid w:val="00931654"/>
    <w:rsid w:val="00956BE3"/>
    <w:rsid w:val="0096554D"/>
    <w:rsid w:val="009655EC"/>
    <w:rsid w:val="0099769E"/>
    <w:rsid w:val="00A82DCC"/>
    <w:rsid w:val="00A83790"/>
    <w:rsid w:val="00AA53D6"/>
    <w:rsid w:val="00AB1468"/>
    <w:rsid w:val="00AD7631"/>
    <w:rsid w:val="00B3399A"/>
    <w:rsid w:val="00BF77BD"/>
    <w:rsid w:val="00C02E26"/>
    <w:rsid w:val="00C067C5"/>
    <w:rsid w:val="00C4098D"/>
    <w:rsid w:val="00CB6772"/>
    <w:rsid w:val="00CC05D9"/>
    <w:rsid w:val="00CD7582"/>
    <w:rsid w:val="00D0020C"/>
    <w:rsid w:val="00D06E8C"/>
    <w:rsid w:val="00D568D3"/>
    <w:rsid w:val="00D65641"/>
    <w:rsid w:val="00D81F4E"/>
    <w:rsid w:val="00E23937"/>
    <w:rsid w:val="00E42361"/>
    <w:rsid w:val="00E664C1"/>
    <w:rsid w:val="00E76367"/>
    <w:rsid w:val="00EE70D2"/>
    <w:rsid w:val="00F005A0"/>
    <w:rsid w:val="00F25533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A9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manuel-alni&#241;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i\AppData\Roaming\Microsoft\Plantilla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2</Pages>
  <Words>146</Words>
  <Characters>852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2022-02-10T23:51:00Z</dcterms:created>
  <dcterms:modified xsi:type="dcterms:W3CDTF">2022-02-15T14:20:00Z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