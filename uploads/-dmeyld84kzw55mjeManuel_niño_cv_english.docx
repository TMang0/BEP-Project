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02895" w14:textId="5B3042D0" w:rsidR="00C067C5" w:rsidRPr="00843164" w:rsidRDefault="005E4579">
      <w:pPr>
        <w:pStyle w:val="Title"/>
      </w:pPr>
      <w:r>
        <w:t>Manuel niño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Caption w:val="Layout table"/>
        <w:tblDescription w:val="Contact Info table"/>
      </w:tblPr>
      <w:tblGrid>
        <w:gridCol w:w="9076"/>
      </w:tblGrid>
      <w:tr w:rsidR="00260D3F" w:rsidRPr="00402B30" w14:paraId="41CAD584" w14:textId="77777777" w:rsidTr="0002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739FC950" w14:textId="77777777" w:rsidR="005E4579" w:rsidRDefault="005E4579" w:rsidP="0002281F">
            <w:pPr>
              <w:pStyle w:val="ContactInfo"/>
            </w:pPr>
            <w:r>
              <w:t>Malejan.nino@gmail.com</w:t>
            </w:r>
            <w:r w:rsidR="00BF77BD" w:rsidRPr="0002281F">
              <w:t xml:space="preserve"> </w:t>
            </w:r>
            <w:r w:rsidR="007559B1" w:rsidRPr="0002281F">
              <w:t xml:space="preserve">| </w:t>
            </w:r>
          </w:p>
          <w:p w14:paraId="5F36C096" w14:textId="438E7102" w:rsidR="005E4579" w:rsidRDefault="005E4579" w:rsidP="0002281F">
            <w:pPr>
              <w:pStyle w:val="ContactInfo"/>
            </w:pPr>
            <w:r w:rsidRPr="005E4579">
              <w:t>+57 315-8096201</w:t>
            </w:r>
            <w:r w:rsidR="0096554D" w:rsidRPr="0002281F">
              <w:t xml:space="preserve"> </w:t>
            </w:r>
            <w:r w:rsidR="00CB6772" w:rsidRPr="0002281F">
              <w:t>|</w:t>
            </w:r>
          </w:p>
          <w:p w14:paraId="74A90622" w14:textId="325B3781" w:rsidR="005E4579" w:rsidRDefault="00631AC3" w:rsidP="005E4579">
            <w:pPr>
              <w:pStyle w:val="ContactInfo"/>
              <w:spacing w:line="276" w:lineRule="auto"/>
            </w:pPr>
            <w:hyperlink r:id="rId10" w:history="1">
              <w:r w:rsidR="003763AE" w:rsidRPr="008F7EA8">
                <w:rPr>
                  <w:rStyle w:val="Hyperlink"/>
                </w:rPr>
                <w:t>www.linkedin.com/in/manuel-alniño/</w:t>
              </w:r>
            </w:hyperlink>
            <w:r w:rsidR="003763AE">
              <w:t xml:space="preserve"> </w:t>
            </w:r>
            <w:r w:rsidR="005E4579" w:rsidRPr="0002281F">
              <w:t>|</w:t>
            </w:r>
          </w:p>
          <w:p w14:paraId="31952575" w14:textId="79F2F516" w:rsidR="00CB6772" w:rsidRPr="005E4579" w:rsidRDefault="005E4579" w:rsidP="0002281F">
            <w:pPr>
              <w:pStyle w:val="ContactInfo"/>
              <w:rPr>
                <w:lang w:val="es-CO"/>
              </w:rPr>
            </w:pPr>
            <w:r w:rsidRPr="005E4579">
              <w:rPr>
                <w:lang w:val="es-CO"/>
              </w:rPr>
              <w:t xml:space="preserve">Calle 74 No 8640 </w:t>
            </w:r>
            <w:r w:rsidR="000D6628" w:rsidRPr="005E4579">
              <w:rPr>
                <w:lang w:val="es-CO"/>
              </w:rPr>
              <w:t>Bogotá</w:t>
            </w:r>
            <w:r w:rsidRPr="005E4579">
              <w:rPr>
                <w:lang w:val="es-CO"/>
              </w:rPr>
              <w:t xml:space="preserve"> D.C Florencia</w:t>
            </w:r>
          </w:p>
        </w:tc>
      </w:tr>
    </w:tbl>
    <w:p w14:paraId="1D6E04E4" w14:textId="0417DA4B" w:rsidR="00C067C5" w:rsidRPr="00843164" w:rsidRDefault="005E4579" w:rsidP="0096554D">
      <w:pPr>
        <w:pStyle w:val="Heading1"/>
      </w:pPr>
      <w:r>
        <w:t>P</w:t>
      </w:r>
      <w:r w:rsidR="00402B30">
        <w:t>ROFILE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6"/>
      </w:tblGrid>
      <w:tr w:rsidR="00260D3F" w:rsidRPr="00402B30" w14:paraId="456D3233" w14:textId="77777777" w:rsidTr="0002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43113113" w14:textId="77777777" w:rsidR="003763AE" w:rsidRDefault="003763AE" w:rsidP="0096554D">
            <w:pPr>
              <w:rPr>
                <w:lang w:val="es-CO"/>
              </w:rPr>
            </w:pPr>
          </w:p>
          <w:p w14:paraId="69132A7C" w14:textId="2BB07563" w:rsidR="00402B30" w:rsidRDefault="00402B30" w:rsidP="0096554D">
            <w:r w:rsidRPr="00402B30">
              <w:t>“</w:t>
            </w:r>
            <w:proofErr w:type="spellStart"/>
            <w:r w:rsidRPr="00402B30">
              <w:t>Misión</w:t>
            </w:r>
            <w:proofErr w:type="spellEnd"/>
            <w:r w:rsidRPr="00402B30">
              <w:t xml:space="preserve"> Tic 2021” Student and the “</w:t>
            </w:r>
            <w:r>
              <w:t xml:space="preserve">Bootcamp BIT”, </w:t>
            </w:r>
            <w:proofErr w:type="spellStart"/>
            <w:r>
              <w:t>Fullstack</w:t>
            </w:r>
            <w:proofErr w:type="spellEnd"/>
            <w:r>
              <w:t xml:space="preserve"> Developer,</w:t>
            </w:r>
          </w:p>
          <w:p w14:paraId="2B941096" w14:textId="6A81333C" w:rsidR="00402B30" w:rsidRPr="00402B30" w:rsidRDefault="00402B30" w:rsidP="00402B30">
            <w:r w:rsidRPr="00402B30">
              <w:t xml:space="preserve">Programing </w:t>
            </w:r>
            <w:r w:rsidRPr="00402B30">
              <w:t>enthusiastic</w:t>
            </w:r>
            <w:r w:rsidRPr="00402B30">
              <w:t xml:space="preserve"> and </w:t>
            </w:r>
            <w:r>
              <w:t>study dedicated</w:t>
            </w:r>
          </w:p>
          <w:p w14:paraId="6C56A3C2" w14:textId="36AB5B26" w:rsidR="00260D3F" w:rsidRDefault="003763AE" w:rsidP="0096554D">
            <w:pPr>
              <w:rPr>
                <w:lang w:val="es-CO"/>
              </w:rPr>
            </w:pPr>
            <w:r w:rsidRPr="003763AE">
              <w:rPr>
                <w:lang w:val="es-CO"/>
              </w:rPr>
              <w:t xml:space="preserve">Estudiante de Misión Tic 2021 y del </w:t>
            </w:r>
            <w:proofErr w:type="spellStart"/>
            <w:r w:rsidRPr="003763AE">
              <w:rPr>
                <w:lang w:val="es-CO"/>
              </w:rPr>
              <w:t>Bootcamp</w:t>
            </w:r>
            <w:proofErr w:type="spellEnd"/>
            <w:r w:rsidRPr="003763AE">
              <w:rPr>
                <w:lang w:val="es-CO"/>
              </w:rPr>
              <w:t xml:space="preserve"> BIT, Desarrollador </w:t>
            </w:r>
            <w:proofErr w:type="spellStart"/>
            <w:r w:rsidRPr="003763AE">
              <w:rPr>
                <w:lang w:val="es-CO"/>
              </w:rPr>
              <w:t>Fullstack</w:t>
            </w:r>
            <w:proofErr w:type="spellEnd"/>
            <w:r w:rsidRPr="003763AE">
              <w:rPr>
                <w:lang w:val="es-CO"/>
              </w:rPr>
              <w:t>, entusiasta de la programación y dedicado al estudio.</w:t>
            </w:r>
          </w:p>
          <w:p w14:paraId="20BE73CD" w14:textId="180A3D5E" w:rsidR="003763AE" w:rsidRPr="003763AE" w:rsidRDefault="003763AE" w:rsidP="0096554D">
            <w:pPr>
              <w:rPr>
                <w:lang w:val="es-CO"/>
              </w:rPr>
            </w:pPr>
          </w:p>
        </w:tc>
      </w:tr>
    </w:tbl>
    <w:p w14:paraId="092BA73F" w14:textId="7C56C688" w:rsidR="00843164" w:rsidRPr="0096554D" w:rsidRDefault="005E4579" w:rsidP="0096554D">
      <w:pPr>
        <w:pStyle w:val="Heading1"/>
      </w:pPr>
      <w:r>
        <w:t>Experienc</w:t>
      </w:r>
      <w:r w:rsidR="00402B30">
        <w:t>e</w:t>
      </w:r>
    </w:p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657"/>
        <w:gridCol w:w="7419"/>
      </w:tblGrid>
      <w:tr w:rsidR="00843164" w:rsidRPr="00402B30" w14:paraId="5509F6E7" w14:textId="77777777" w:rsidTr="0002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  <w:tcBorders>
              <w:top w:val="double" w:sz="2" w:space="0" w:color="595959" w:themeColor="text1" w:themeTint="A6"/>
            </w:tcBorders>
          </w:tcPr>
          <w:p w14:paraId="14175127" w14:textId="77777777" w:rsidR="000D6628" w:rsidRDefault="000D6628" w:rsidP="00CB6772">
            <w:pPr>
              <w:pStyle w:val="Date"/>
              <w:rPr>
                <w:rFonts w:cstheme="minorHAnsi"/>
              </w:rPr>
            </w:pPr>
          </w:p>
          <w:p w14:paraId="6ABBD1C2" w14:textId="2AD6B02C" w:rsidR="00843164" w:rsidRPr="000D6628" w:rsidRDefault="008E5A21" w:rsidP="00CB6772">
            <w:pPr>
              <w:pStyle w:val="Date"/>
              <w:rPr>
                <w:rFonts w:cstheme="minorHAnsi"/>
              </w:rPr>
            </w:pPr>
            <w:r w:rsidRPr="000D6628">
              <w:rPr>
                <w:rFonts w:cstheme="minorHAnsi"/>
              </w:rPr>
              <w:t>May 2021 – D</w:t>
            </w:r>
            <w:r w:rsidR="00402B30">
              <w:rPr>
                <w:rFonts w:cstheme="minorHAnsi"/>
              </w:rPr>
              <w:t>ecember</w:t>
            </w:r>
            <w:r w:rsidRPr="000D6628">
              <w:rPr>
                <w:rFonts w:cstheme="minorHAnsi"/>
              </w:rPr>
              <w:t xml:space="preserve"> 2021</w:t>
            </w:r>
          </w:p>
        </w:tc>
        <w:tc>
          <w:tcPr>
            <w:tcW w:w="4087" w:type="pct"/>
            <w:tcBorders>
              <w:top w:val="double" w:sz="2" w:space="0" w:color="595959" w:themeColor="text1" w:themeTint="A6"/>
            </w:tcBorders>
          </w:tcPr>
          <w:p w14:paraId="18058DB3" w14:textId="77777777" w:rsidR="008E5A21" w:rsidRPr="000D6628" w:rsidRDefault="008E5A21" w:rsidP="008E5A21">
            <w:pPr>
              <w:pStyle w:val="Heading1"/>
              <w:spacing w:line="360" w:lineRule="auto"/>
              <w:outlineLvl w:val="0"/>
              <w:rPr>
                <w:rFonts w:asciiTheme="minorHAnsi" w:hAnsiTheme="minorHAnsi" w:cstheme="minorHAnsi"/>
                <w:lang w:val="es-CO"/>
              </w:rPr>
            </w:pPr>
            <w:r w:rsidRPr="000D6628">
              <w:rPr>
                <w:rFonts w:asciiTheme="minorHAnsi" w:hAnsiTheme="minorHAnsi" w:cstheme="minorHAnsi"/>
                <w:lang w:val="es-CO"/>
              </w:rPr>
              <w:t>Líder de Proyecto (Ciclo 3 - MinTic)</w:t>
            </w:r>
          </w:p>
          <w:p w14:paraId="05251EC6" w14:textId="3768B3F6" w:rsidR="008E5A21" w:rsidRPr="00402B30" w:rsidRDefault="008E5A21" w:rsidP="008E5A21">
            <w:pPr>
              <w:rPr>
                <w:rFonts w:cstheme="minorHAnsi"/>
              </w:rPr>
            </w:pPr>
            <w:proofErr w:type="spellStart"/>
            <w:r w:rsidRPr="00402B30">
              <w:rPr>
                <w:rFonts w:cstheme="minorHAnsi"/>
              </w:rPr>
              <w:t>Responsab</w:t>
            </w:r>
            <w:r w:rsidR="00402B30" w:rsidRPr="00402B30">
              <w:rPr>
                <w:rFonts w:cstheme="minorHAnsi"/>
              </w:rPr>
              <w:t>ilities</w:t>
            </w:r>
            <w:proofErr w:type="spellEnd"/>
            <w:r w:rsidRPr="00402B30">
              <w:rPr>
                <w:rFonts w:cstheme="minorHAnsi"/>
              </w:rPr>
              <w:t>:</w:t>
            </w:r>
          </w:p>
          <w:p w14:paraId="7C1A3FEF" w14:textId="2644F56D" w:rsidR="008E5A21" w:rsidRDefault="00402B30" w:rsidP="008E5A21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402B30">
              <w:rPr>
                <w:rFonts w:cstheme="minorHAnsi"/>
              </w:rPr>
              <w:t xml:space="preserve">Write code for the Project in the </w:t>
            </w:r>
            <w:r w:rsidRPr="00402B30">
              <w:rPr>
                <w:rFonts w:cstheme="minorHAnsi"/>
              </w:rPr>
              <w:t>technologies</w:t>
            </w:r>
            <w:r w:rsidR="008E5A21" w:rsidRPr="00402B30">
              <w:rPr>
                <w:rFonts w:cstheme="minorHAnsi"/>
              </w:rPr>
              <w:t xml:space="preserve"> (Java, HTML, CSS, JavaScript)</w:t>
            </w:r>
          </w:p>
          <w:p w14:paraId="3E88141D" w14:textId="3D6F5D21" w:rsidR="00402B30" w:rsidRDefault="00402B30" w:rsidP="008E5A21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Management of the team inside the project, assigning different responsibilities to all the group</w:t>
            </w:r>
          </w:p>
          <w:p w14:paraId="272F1742" w14:textId="68CE1BB1" w:rsidR="00402B30" w:rsidRPr="00402B30" w:rsidRDefault="00402B30" w:rsidP="008E5A21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Testing of the code before it was sent to the repositories</w:t>
            </w:r>
          </w:p>
          <w:p w14:paraId="346BF745" w14:textId="77777777" w:rsidR="00843164" w:rsidRDefault="00843164" w:rsidP="00402B30">
            <w:pPr>
              <w:pStyle w:val="ListParagraph"/>
              <w:rPr>
                <w:rFonts w:cstheme="minorHAnsi"/>
                <w:lang w:val="es-CO"/>
              </w:rPr>
            </w:pPr>
          </w:p>
          <w:p w14:paraId="7721F7B8" w14:textId="77777777" w:rsidR="00402B30" w:rsidRDefault="00402B30" w:rsidP="00402B30">
            <w:pPr>
              <w:pStyle w:val="ListParagraph"/>
              <w:rPr>
                <w:rFonts w:cstheme="minorHAnsi"/>
                <w:lang w:val="es-CO"/>
              </w:rPr>
            </w:pPr>
          </w:p>
          <w:p w14:paraId="614E3A97" w14:textId="77777777" w:rsidR="00402B30" w:rsidRDefault="00402B30" w:rsidP="00402B30">
            <w:pPr>
              <w:pStyle w:val="ListParagraph"/>
              <w:rPr>
                <w:rFonts w:cstheme="minorHAnsi"/>
                <w:lang w:val="es-CO"/>
              </w:rPr>
            </w:pPr>
          </w:p>
          <w:p w14:paraId="1B924266" w14:textId="6D2937CA" w:rsidR="00402B30" w:rsidRPr="000D6628" w:rsidRDefault="00402B30" w:rsidP="00402B30">
            <w:pPr>
              <w:pStyle w:val="ListParagraph"/>
              <w:rPr>
                <w:rFonts w:cstheme="minorHAnsi"/>
                <w:lang w:val="es-CO"/>
              </w:rPr>
            </w:pPr>
          </w:p>
        </w:tc>
      </w:tr>
    </w:tbl>
    <w:p w14:paraId="3EEFD1AD" w14:textId="114BBC75" w:rsidR="00402B30" w:rsidRPr="00843164" w:rsidRDefault="00076E49" w:rsidP="0096554D">
      <w:pPr>
        <w:pStyle w:val="Heading1"/>
      </w:pPr>
      <w:r>
        <w:t>educ</w:t>
      </w:r>
      <w:r w:rsidR="00402B30">
        <w:t>ATION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9076"/>
      </w:tblGrid>
      <w:tr w:rsidR="007559B1" w:rsidRPr="00AD7631" w14:paraId="0DABD3B8" w14:textId="77777777" w:rsidTr="0002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28D23530" w14:textId="77777777" w:rsidR="00402B30" w:rsidRPr="00402B30" w:rsidRDefault="00402B30" w:rsidP="007E7DAE">
            <w:pPr>
              <w:pStyle w:val="ContactInfo"/>
            </w:pPr>
            <w:r w:rsidRPr="00402B30">
              <w:t xml:space="preserve">Bachelor of Science </w:t>
            </w:r>
          </w:p>
          <w:p w14:paraId="74C2FCB4" w14:textId="2F569D02" w:rsidR="0002281F" w:rsidRPr="00402B30" w:rsidRDefault="00AD7631" w:rsidP="007E7DAE">
            <w:pPr>
              <w:pStyle w:val="ContactInfo"/>
            </w:pPr>
            <w:r w:rsidRPr="00402B30">
              <w:t>Venezuela – Táchira (2018)</w:t>
            </w:r>
          </w:p>
          <w:p w14:paraId="044B862D" w14:textId="0B4E3639" w:rsidR="007E7DAE" w:rsidRDefault="00402B30" w:rsidP="007E7DAE">
            <w:pPr>
              <w:pStyle w:val="ContactInfo"/>
              <w:rPr>
                <w:lang w:val="es-CO"/>
              </w:rPr>
            </w:pPr>
            <w:r>
              <w:rPr>
                <w:lang w:val="es-CO"/>
              </w:rPr>
              <w:t>“</w:t>
            </w:r>
            <w:r w:rsidR="007E7DAE" w:rsidRPr="00AD7631">
              <w:rPr>
                <w:lang w:val="es-CO"/>
              </w:rPr>
              <w:t>Colegio José Félix Ribas</w:t>
            </w:r>
            <w:r>
              <w:rPr>
                <w:lang w:val="es-CO"/>
              </w:rPr>
              <w:t>”</w:t>
            </w:r>
          </w:p>
          <w:p w14:paraId="4FEDE411" w14:textId="77777777" w:rsidR="007E7DAE" w:rsidRPr="00AD7631" w:rsidRDefault="007E7DAE" w:rsidP="007E7DAE">
            <w:pPr>
              <w:pStyle w:val="ContactInfo"/>
              <w:rPr>
                <w:lang w:val="es-CO"/>
              </w:rPr>
            </w:pPr>
          </w:p>
          <w:p w14:paraId="31A30F8E" w14:textId="0182DF70" w:rsidR="00AD7631" w:rsidRPr="00AD7631" w:rsidRDefault="00402B30" w:rsidP="00AD7631">
            <w:pPr>
              <w:pStyle w:val="ContactInfo"/>
              <w:rPr>
                <w:lang w:val="es-CO"/>
              </w:rPr>
            </w:pPr>
            <w:r>
              <w:rPr>
                <w:lang w:val="es-CO"/>
              </w:rPr>
              <w:t>“</w:t>
            </w:r>
            <w:r w:rsidR="00AD7631" w:rsidRPr="00AD7631">
              <w:rPr>
                <w:lang w:val="es-CO"/>
              </w:rPr>
              <w:t>Misión Tic 2021</w:t>
            </w:r>
            <w:r>
              <w:rPr>
                <w:lang w:val="es-CO"/>
              </w:rPr>
              <w:t xml:space="preserve">” </w:t>
            </w:r>
            <w:proofErr w:type="spellStart"/>
            <w:r>
              <w:rPr>
                <w:lang w:val="es-CO"/>
              </w:rPr>
              <w:t>Student</w:t>
            </w:r>
            <w:proofErr w:type="spellEnd"/>
            <w:r w:rsidR="00AD7631" w:rsidRPr="00AD7631">
              <w:rPr>
                <w:lang w:val="es-CO"/>
              </w:rPr>
              <w:t xml:space="preserve"> </w:t>
            </w:r>
          </w:p>
          <w:p w14:paraId="579894E0" w14:textId="77777777" w:rsidR="00AD7631" w:rsidRPr="00AD7631" w:rsidRDefault="00AD7631" w:rsidP="00AD7631">
            <w:pPr>
              <w:pStyle w:val="ContactInfo"/>
              <w:rPr>
                <w:lang w:val="es-CO"/>
              </w:rPr>
            </w:pPr>
            <w:r w:rsidRPr="00AD7631">
              <w:rPr>
                <w:lang w:val="es-CO"/>
              </w:rPr>
              <w:t>Colombia – (2021)</w:t>
            </w:r>
          </w:p>
          <w:p w14:paraId="77656DEA" w14:textId="7A122B30" w:rsidR="0002281F" w:rsidRPr="00AD7631" w:rsidRDefault="00AD7631" w:rsidP="00AD7631">
            <w:pPr>
              <w:pStyle w:val="ContactInfo"/>
              <w:spacing w:line="360" w:lineRule="auto"/>
              <w:rPr>
                <w:lang w:val="es-CO"/>
              </w:rPr>
            </w:pPr>
            <w:r w:rsidRPr="00AD7631">
              <w:rPr>
                <w:lang w:val="es-CO"/>
              </w:rPr>
              <w:t xml:space="preserve">Mayo 2021 – </w:t>
            </w:r>
            <w:proofErr w:type="gramStart"/>
            <w:r w:rsidRPr="00AD7631">
              <w:rPr>
                <w:lang w:val="es-CO"/>
              </w:rPr>
              <w:t>Diciembre</w:t>
            </w:r>
            <w:proofErr w:type="gramEnd"/>
            <w:r w:rsidRPr="00AD7631">
              <w:rPr>
                <w:lang w:val="es-CO"/>
              </w:rPr>
              <w:t xml:space="preserve"> 2021</w:t>
            </w:r>
          </w:p>
          <w:p w14:paraId="13550F06" w14:textId="77777777" w:rsidR="00AD7631" w:rsidRPr="00AD7631" w:rsidRDefault="00AD7631" w:rsidP="0002281F">
            <w:pPr>
              <w:pStyle w:val="ContactInfo"/>
              <w:rPr>
                <w:lang w:val="es-CO"/>
              </w:rPr>
            </w:pPr>
          </w:p>
          <w:p w14:paraId="6658FAB3" w14:textId="7DEB41B0" w:rsidR="007559B1" w:rsidRDefault="00402B30" w:rsidP="0002281F">
            <w:pPr>
              <w:pStyle w:val="ContactInfo"/>
              <w:rPr>
                <w:lang w:val="es-CO"/>
              </w:rPr>
            </w:pPr>
            <w:r>
              <w:rPr>
                <w:lang w:val="es-CO"/>
              </w:rPr>
              <w:t>“</w:t>
            </w:r>
            <w:proofErr w:type="spellStart"/>
            <w:r w:rsidR="00AD7631" w:rsidRPr="00AD7631">
              <w:rPr>
                <w:lang w:val="es-CO"/>
              </w:rPr>
              <w:t>B</w:t>
            </w:r>
            <w:r w:rsidR="00AD7631">
              <w:rPr>
                <w:lang w:val="es-CO"/>
              </w:rPr>
              <w:t>oot</w:t>
            </w:r>
            <w:r w:rsidR="003763AE">
              <w:rPr>
                <w:lang w:val="es-CO"/>
              </w:rPr>
              <w:t>Ca</w:t>
            </w:r>
            <w:r w:rsidR="00AD7631">
              <w:rPr>
                <w:lang w:val="es-CO"/>
              </w:rPr>
              <w:t>mp</w:t>
            </w:r>
            <w:proofErr w:type="spellEnd"/>
            <w:r w:rsidR="00AD7631">
              <w:rPr>
                <w:lang w:val="es-CO"/>
              </w:rPr>
              <w:t xml:space="preserve"> BIT</w:t>
            </w:r>
            <w:r>
              <w:rPr>
                <w:lang w:val="es-CO"/>
              </w:rPr>
              <w:t xml:space="preserve">” </w:t>
            </w:r>
            <w:proofErr w:type="spellStart"/>
            <w:r>
              <w:rPr>
                <w:lang w:val="es-CO"/>
              </w:rPr>
              <w:t>Student</w:t>
            </w:r>
            <w:proofErr w:type="spellEnd"/>
          </w:p>
          <w:p w14:paraId="54490C60" w14:textId="77777777" w:rsidR="00AD7631" w:rsidRDefault="00AD7631" w:rsidP="0002281F">
            <w:pPr>
              <w:pStyle w:val="ContactInfo"/>
              <w:rPr>
                <w:lang w:val="es-CO"/>
              </w:rPr>
            </w:pPr>
            <w:r>
              <w:rPr>
                <w:lang w:val="es-CO"/>
              </w:rPr>
              <w:t xml:space="preserve">Colombia </w:t>
            </w:r>
            <w:r w:rsidRPr="00AD7631">
              <w:rPr>
                <w:lang w:val="es-CO"/>
              </w:rPr>
              <w:t>–</w:t>
            </w:r>
            <w:r>
              <w:rPr>
                <w:lang w:val="es-CO"/>
              </w:rPr>
              <w:t xml:space="preserve"> </w:t>
            </w:r>
            <w:r w:rsidRPr="00AD7631">
              <w:rPr>
                <w:lang w:val="es-CO"/>
              </w:rPr>
              <w:t>(202</w:t>
            </w:r>
            <w:r>
              <w:rPr>
                <w:lang w:val="es-CO"/>
              </w:rPr>
              <w:t>2</w:t>
            </w:r>
            <w:r w:rsidRPr="00AD7631">
              <w:rPr>
                <w:lang w:val="es-CO"/>
              </w:rPr>
              <w:t>)</w:t>
            </w:r>
          </w:p>
          <w:p w14:paraId="093692D6" w14:textId="5917D090" w:rsidR="00AD7631" w:rsidRPr="00AD7631" w:rsidRDefault="00AD7631" w:rsidP="0002281F">
            <w:pPr>
              <w:pStyle w:val="ContactInfo"/>
              <w:rPr>
                <w:lang w:val="es-CO"/>
              </w:rPr>
            </w:pPr>
            <w:proofErr w:type="spellStart"/>
            <w:r>
              <w:rPr>
                <w:lang w:val="es-CO"/>
              </w:rPr>
              <w:t>D</w:t>
            </w:r>
            <w:r w:rsidR="00402B30">
              <w:rPr>
                <w:lang w:val="es-CO"/>
              </w:rPr>
              <w:t>ecember</w:t>
            </w:r>
            <w:proofErr w:type="spellEnd"/>
            <w:r>
              <w:rPr>
                <w:lang w:val="es-CO"/>
              </w:rPr>
              <w:t xml:space="preserve"> (2021) </w:t>
            </w:r>
            <w:r w:rsidRPr="00AD7631">
              <w:rPr>
                <w:lang w:val="es-CO"/>
              </w:rPr>
              <w:t>–</w:t>
            </w:r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Febr</w:t>
            </w:r>
            <w:r w:rsidR="00402B30">
              <w:rPr>
                <w:lang w:val="es-CO"/>
              </w:rPr>
              <w:t>uary</w:t>
            </w:r>
            <w:proofErr w:type="spellEnd"/>
            <w:r>
              <w:rPr>
                <w:lang w:val="es-CO"/>
              </w:rPr>
              <w:t xml:space="preserve"> (2022) </w:t>
            </w:r>
          </w:p>
        </w:tc>
      </w:tr>
    </w:tbl>
    <w:p w14:paraId="0576D3DD" w14:textId="70998A7D" w:rsidR="00126049" w:rsidRPr="00843164" w:rsidRDefault="00402B30" w:rsidP="0096554D">
      <w:pPr>
        <w:pStyle w:val="Heading1"/>
      </w:pPr>
      <w:r>
        <w:lastRenderedPageBreak/>
        <w:t>SKills</w:t>
      </w:r>
    </w:p>
    <w:tbl>
      <w:tblPr>
        <w:tblStyle w:val="ResumeTable"/>
        <w:tblW w:w="5000" w:type="pct"/>
        <w:tblBorders>
          <w:top w:val="double" w:sz="2" w:space="0" w:color="595959" w:themeColor="text1" w:themeTint="A6"/>
        </w:tblBorders>
        <w:tblCellMar>
          <w:left w:w="1656" w:type="dxa"/>
        </w:tblCellMar>
        <w:tblLook w:val="0620" w:firstRow="1" w:lastRow="0" w:firstColumn="0" w:lastColumn="0" w:noHBand="1" w:noVBand="1"/>
        <w:tblDescription w:val="Leadership table"/>
      </w:tblPr>
      <w:tblGrid>
        <w:gridCol w:w="4538"/>
        <w:gridCol w:w="4538"/>
      </w:tblGrid>
      <w:tr w:rsidR="007559B1" w:rsidRPr="00843164" w14:paraId="5929B21F" w14:textId="77777777" w:rsidTr="007E7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0"/>
          <w:tblHeader/>
        </w:trPr>
        <w:tc>
          <w:tcPr>
            <w:tcW w:w="25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36DC499" w14:textId="7F73764D" w:rsidR="007559B1" w:rsidRDefault="003763AE" w:rsidP="003763AE">
            <w:pPr>
              <w:pStyle w:val="ListBullet"/>
            </w:pPr>
            <w:proofErr w:type="spellStart"/>
            <w:r w:rsidRPr="003763AE">
              <w:t>Inglés</w:t>
            </w:r>
            <w:proofErr w:type="spellEnd"/>
            <w:r w:rsidRPr="003763AE">
              <w:t xml:space="preserve"> - Nivel </w:t>
            </w:r>
            <w:r w:rsidR="0099769E">
              <w:t>B2</w:t>
            </w:r>
          </w:p>
          <w:p w14:paraId="62FACCCF" w14:textId="77777777" w:rsidR="003763AE" w:rsidRDefault="003763AE" w:rsidP="003763AE">
            <w:pPr>
              <w:pStyle w:val="ListBullet"/>
            </w:pPr>
            <w:r w:rsidRPr="003763AE">
              <w:t>HTML5</w:t>
            </w:r>
          </w:p>
          <w:p w14:paraId="47020DFF" w14:textId="77777777" w:rsidR="003763AE" w:rsidRDefault="003763AE" w:rsidP="003763AE">
            <w:pPr>
              <w:pStyle w:val="ListBullet"/>
            </w:pPr>
            <w:r w:rsidRPr="003763AE">
              <w:t>CSS3</w:t>
            </w:r>
          </w:p>
          <w:p w14:paraId="40B16F14" w14:textId="77777777" w:rsidR="003763AE" w:rsidRDefault="003763AE" w:rsidP="003763AE">
            <w:pPr>
              <w:pStyle w:val="ListBullet"/>
            </w:pPr>
            <w:r w:rsidRPr="003763AE">
              <w:t>JavaScript - ES6</w:t>
            </w:r>
          </w:p>
          <w:p w14:paraId="5276113C" w14:textId="77777777" w:rsidR="003763AE" w:rsidRDefault="003763AE" w:rsidP="003763AE">
            <w:pPr>
              <w:pStyle w:val="ListBullet"/>
            </w:pPr>
            <w:proofErr w:type="spellStart"/>
            <w:r w:rsidRPr="003763AE">
              <w:t>ReactJs</w:t>
            </w:r>
            <w:proofErr w:type="spellEnd"/>
          </w:p>
          <w:p w14:paraId="29A6FC63" w14:textId="2E9F00EB" w:rsidR="003763AE" w:rsidRPr="00843164" w:rsidRDefault="003763AE" w:rsidP="003763AE">
            <w:pPr>
              <w:pStyle w:val="ListBullet"/>
            </w:pPr>
            <w:r w:rsidRPr="003763AE">
              <w:t>Express</w:t>
            </w:r>
          </w:p>
        </w:tc>
        <w:tc>
          <w:tcPr>
            <w:tcW w:w="25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2DBC5ED" w14:textId="77777777" w:rsidR="007559B1" w:rsidRDefault="003763AE" w:rsidP="003763AE">
            <w:pPr>
              <w:pStyle w:val="ListBullet"/>
            </w:pPr>
            <w:proofErr w:type="spellStart"/>
            <w:r w:rsidRPr="003763AE">
              <w:t>JQuery</w:t>
            </w:r>
            <w:proofErr w:type="spellEnd"/>
          </w:p>
          <w:p w14:paraId="6D05E893" w14:textId="77777777" w:rsidR="003763AE" w:rsidRDefault="003763AE" w:rsidP="003763AE">
            <w:pPr>
              <w:pStyle w:val="ListBullet"/>
            </w:pPr>
            <w:r w:rsidRPr="003763AE">
              <w:t>Python</w:t>
            </w:r>
          </w:p>
          <w:p w14:paraId="3BFC91FE" w14:textId="77777777" w:rsidR="003763AE" w:rsidRDefault="003763AE" w:rsidP="003763AE">
            <w:pPr>
              <w:pStyle w:val="ListBullet"/>
            </w:pPr>
            <w:r w:rsidRPr="003763AE">
              <w:t>Java</w:t>
            </w:r>
          </w:p>
          <w:p w14:paraId="1D6A825C" w14:textId="325CCDDB" w:rsidR="003763AE" w:rsidRDefault="0099769E" w:rsidP="003763AE">
            <w:pPr>
              <w:pStyle w:val="ListBullet"/>
            </w:pPr>
            <w:r>
              <w:t>TypeScript</w:t>
            </w:r>
          </w:p>
          <w:p w14:paraId="56D05BF6" w14:textId="77777777" w:rsidR="003763AE" w:rsidRDefault="003763AE" w:rsidP="003763AE">
            <w:pPr>
              <w:pStyle w:val="ListBullet"/>
            </w:pPr>
            <w:r w:rsidRPr="003763AE">
              <w:t>MongoDB</w:t>
            </w:r>
          </w:p>
          <w:p w14:paraId="259B7D7C" w14:textId="2B8CCA97" w:rsidR="003763AE" w:rsidRDefault="003763AE" w:rsidP="003763AE">
            <w:pPr>
              <w:pStyle w:val="ListBullet"/>
            </w:pPr>
            <w:r w:rsidRPr="003763AE">
              <w:t>GIT</w:t>
            </w:r>
          </w:p>
        </w:tc>
      </w:tr>
    </w:tbl>
    <w:p w14:paraId="60478F7B" w14:textId="3ACD5460" w:rsidR="007E7DAE" w:rsidRPr="007E7DAE" w:rsidRDefault="007E7DAE" w:rsidP="007E7DAE">
      <w:pPr>
        <w:tabs>
          <w:tab w:val="left" w:pos="1005"/>
        </w:tabs>
      </w:pPr>
    </w:p>
    <w:sectPr w:rsidR="007E7DAE" w:rsidRPr="007E7DAE" w:rsidSect="007E7DAE">
      <w:footerReference w:type="default" r:id="rId11"/>
      <w:type w:val="continuous"/>
      <w:pgSz w:w="12240" w:h="15840" w:code="1"/>
      <w:pgMar w:top="1077" w:right="1582" w:bottom="1077" w:left="158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5D304" w14:textId="77777777" w:rsidR="00631AC3" w:rsidRDefault="00631AC3">
      <w:pPr>
        <w:spacing w:after="0"/>
      </w:pPr>
      <w:r>
        <w:separator/>
      </w:r>
    </w:p>
    <w:p w14:paraId="0E1D2828" w14:textId="77777777" w:rsidR="00631AC3" w:rsidRDefault="00631AC3"/>
  </w:endnote>
  <w:endnote w:type="continuationSeparator" w:id="0">
    <w:p w14:paraId="2CEF1689" w14:textId="77777777" w:rsidR="00631AC3" w:rsidRDefault="00631AC3">
      <w:pPr>
        <w:spacing w:after="0"/>
      </w:pPr>
      <w:r>
        <w:continuationSeparator/>
      </w:r>
    </w:p>
    <w:p w14:paraId="6B404C93" w14:textId="77777777" w:rsidR="00631AC3" w:rsidRDefault="00631A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DF17C" w14:textId="77777777" w:rsidR="00C067C5" w:rsidRDefault="00F6077F" w:rsidP="007E7DAE">
    <w:pPr>
      <w:pStyle w:val="Footer"/>
      <w:jc w:val="left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C57FE" w14:textId="77777777" w:rsidR="00631AC3" w:rsidRDefault="00631AC3">
      <w:pPr>
        <w:spacing w:after="0"/>
      </w:pPr>
      <w:r>
        <w:separator/>
      </w:r>
    </w:p>
    <w:p w14:paraId="21E8996C" w14:textId="77777777" w:rsidR="00631AC3" w:rsidRDefault="00631AC3"/>
  </w:footnote>
  <w:footnote w:type="continuationSeparator" w:id="0">
    <w:p w14:paraId="3DDE51C1" w14:textId="77777777" w:rsidR="00631AC3" w:rsidRDefault="00631AC3">
      <w:pPr>
        <w:spacing w:after="0"/>
      </w:pPr>
      <w:r>
        <w:continuationSeparator/>
      </w:r>
    </w:p>
    <w:p w14:paraId="14F3380D" w14:textId="77777777" w:rsidR="00631AC3" w:rsidRDefault="00631AC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3C5EA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51E46725"/>
    <w:multiLevelType w:val="hybridMultilevel"/>
    <w:tmpl w:val="935A6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4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0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79"/>
    <w:rsid w:val="0002281F"/>
    <w:rsid w:val="00070162"/>
    <w:rsid w:val="00076E49"/>
    <w:rsid w:val="000A4C37"/>
    <w:rsid w:val="000B09C0"/>
    <w:rsid w:val="000C0CA7"/>
    <w:rsid w:val="000D6628"/>
    <w:rsid w:val="000F2762"/>
    <w:rsid w:val="00126049"/>
    <w:rsid w:val="0014523F"/>
    <w:rsid w:val="0017495C"/>
    <w:rsid w:val="001862CD"/>
    <w:rsid w:val="00252B43"/>
    <w:rsid w:val="00254924"/>
    <w:rsid w:val="002563E8"/>
    <w:rsid w:val="00260D3F"/>
    <w:rsid w:val="002C291E"/>
    <w:rsid w:val="00305EA3"/>
    <w:rsid w:val="003763AE"/>
    <w:rsid w:val="00402B30"/>
    <w:rsid w:val="004827F9"/>
    <w:rsid w:val="00526C73"/>
    <w:rsid w:val="00553EE5"/>
    <w:rsid w:val="005E4579"/>
    <w:rsid w:val="00631AC3"/>
    <w:rsid w:val="00650306"/>
    <w:rsid w:val="00693B17"/>
    <w:rsid w:val="007559B1"/>
    <w:rsid w:val="00762CE4"/>
    <w:rsid w:val="00792413"/>
    <w:rsid w:val="00797C46"/>
    <w:rsid w:val="00797FDF"/>
    <w:rsid w:val="007E7DAE"/>
    <w:rsid w:val="00843164"/>
    <w:rsid w:val="00854E7D"/>
    <w:rsid w:val="008551F7"/>
    <w:rsid w:val="0089225E"/>
    <w:rsid w:val="008A74DF"/>
    <w:rsid w:val="008B5DC0"/>
    <w:rsid w:val="008C10B3"/>
    <w:rsid w:val="008E5A21"/>
    <w:rsid w:val="009304CF"/>
    <w:rsid w:val="00931654"/>
    <w:rsid w:val="00956BE3"/>
    <w:rsid w:val="0096554D"/>
    <w:rsid w:val="009655EC"/>
    <w:rsid w:val="0099769E"/>
    <w:rsid w:val="00A82DCC"/>
    <w:rsid w:val="00A83790"/>
    <w:rsid w:val="00AA53D6"/>
    <w:rsid w:val="00AB1468"/>
    <w:rsid w:val="00AD7631"/>
    <w:rsid w:val="00B3399A"/>
    <w:rsid w:val="00BF77BD"/>
    <w:rsid w:val="00C02E26"/>
    <w:rsid w:val="00C067C5"/>
    <w:rsid w:val="00C4098D"/>
    <w:rsid w:val="00CB6772"/>
    <w:rsid w:val="00CC05D9"/>
    <w:rsid w:val="00CD7582"/>
    <w:rsid w:val="00D0020C"/>
    <w:rsid w:val="00D06E8C"/>
    <w:rsid w:val="00D568D3"/>
    <w:rsid w:val="00D65641"/>
    <w:rsid w:val="00D81F4E"/>
    <w:rsid w:val="00E23937"/>
    <w:rsid w:val="00E42361"/>
    <w:rsid w:val="00E664C1"/>
    <w:rsid w:val="00E76367"/>
    <w:rsid w:val="00EE70D2"/>
    <w:rsid w:val="00F005A0"/>
    <w:rsid w:val="00F25533"/>
    <w:rsid w:val="00F52378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7A9C3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EA3"/>
  </w:style>
  <w:style w:type="paragraph" w:styleId="Heading1">
    <w:name w:val="heading 1"/>
    <w:basedOn w:val="Normal"/>
    <w:link w:val="Heading1Char"/>
    <w:uiPriority w:val="3"/>
    <w:qFormat/>
    <w:rsid w:val="0002281F"/>
    <w:pPr>
      <w:keepNext/>
      <w:keepLines/>
      <w:spacing w:before="2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semiHidden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02281F"/>
    <w:pP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02281F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305EA3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11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5EA3"/>
  </w:style>
  <w:style w:type="paragraph" w:styleId="Footer">
    <w:name w:val="footer"/>
    <w:basedOn w:val="Normal"/>
    <w:link w:val="FooterChar"/>
    <w:uiPriority w:val="99"/>
    <w:semiHidden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05EA3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sid w:val="00BF77BD"/>
    <w:rPr>
      <w:i/>
      <w:iCs/>
      <w:color w:val="595959" w:themeColor="text1" w:themeTint="A6"/>
    </w:rPr>
  </w:style>
  <w:style w:type="paragraph" w:customStyle="1" w:styleId="ContactInfo">
    <w:name w:val="Contact Info"/>
    <w:basedOn w:val="Normal"/>
    <w:uiPriority w:val="2"/>
    <w:qFormat/>
    <w:rsid w:val="0002281F"/>
    <w:pPr>
      <w:spacing w:after="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02281F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BF77B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BF77B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semiHidden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65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3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://www.linkedin.com/in/manuel-alni&#241;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tri\AppData\Roaming\Microsoft\Plantillas\Paraleg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10E613-3649-4D86-9D28-A47788C1D55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8D56E92B-5CB2-42E5-AAB7-D4DF2911A8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85D223-4121-4B74-9A34-59074CA8CC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Paralegal resume.dotx</Template>
  <TotalTime>0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2022-02-17T05:37:00Z</dcterms:created>
  <dcterms:modified xsi:type="dcterms:W3CDTF">2022-02-17T05:37:00Z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